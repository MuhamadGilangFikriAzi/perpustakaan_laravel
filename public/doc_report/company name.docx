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000" w:firstRow="0" w:lastRow="0" w:firstColumn="0" w:lastColumn="0" w:noHBand="0" w:noVBand="0"/>
        <w:tblDescription w:val="Layout table to enter Company Name and contact details"/>
      </w:tblPr>
      <w:tblGrid>
        <w:gridCol w:w="6071"/>
        <w:gridCol w:w="6759"/>
      </w:tblGrid>
      <w:tr w:rsidR="00037315" w:rsidTr="005471F4">
        <w:trPr>
          <w:trHeight w:val="3816"/>
        </w:trPr>
        <w:tc>
          <w:tcPr>
            <w:tcW w:w="5969" w:type="dxa"/>
          </w:tcPr>
          <w:sdt>
            <w:sdtPr>
              <w:rPr>
                <w:rStyle w:val="CompanyNameChar"/>
              </w:rPr>
              <w:alias w:val="Enter company name:"/>
              <w:tag w:val="Enter company name:"/>
              <w:id w:val="818697778"/>
              <w:placeholder>
                <w:docPart w:val="2E16947DD4B64F53ABBF2092EFE32FE6"/>
              </w:placeholder>
              <w:temporary/>
              <w:showingPlcHdr/>
            </w:sdtPr>
            <w:sdtEndPr>
              <w:rPr>
                <w:rStyle w:val="DefaultParagraphFont"/>
              </w:rPr>
            </w:sdtEndPr>
            <w:sdtContent>
              <w:p w:rsidR="005471F4" w:rsidRDefault="005471F4" w:rsidP="005471F4">
                <w:pPr>
                  <w:pStyle w:val="CompanyName"/>
                </w:pPr>
                <w:r w:rsidRPr="00921F87">
                  <w:t>Company Name</w:t>
                </w:r>
              </w:p>
            </w:sdtContent>
          </w:sdt>
          <w:p w:rsidR="005471F4" w:rsidRDefault="00EB0118" w:rsidP="0085511B">
            <w:pPr>
              <w:pStyle w:val="Website"/>
            </w:pPr>
            <w:sdt>
              <w:sdtPr>
                <w:rPr>
                  <w:rStyle w:val="WebsiteChar"/>
                </w:rPr>
                <w:alias w:val="Enter website:"/>
                <w:tag w:val="Enter website:"/>
                <w:id w:val="-385722133"/>
                <w:placeholder>
                  <w:docPart w:val="BDE44FE64FB74CE292884C75633515DD"/>
                </w:placeholder>
                <w:temporary/>
                <w:showingPlcHdr/>
              </w:sdtPr>
              <w:sdtEndPr>
                <w:rPr>
                  <w:rStyle w:val="DefaultParagraphFont"/>
                </w:rPr>
              </w:sdtEndPr>
              <w:sdtContent>
                <w:r w:rsidR="005471F4" w:rsidRPr="00725879">
                  <w:rPr>
                    <w:color w:val="auto"/>
                  </w:rPr>
                  <w:t>Website</w:t>
                </w:r>
              </w:sdtContent>
            </w:sdt>
          </w:p>
          <w:p w:rsidR="005471F4" w:rsidRPr="00265ACA" w:rsidRDefault="005471F4" w:rsidP="00265ACA">
            <w:pPr>
              <w:pStyle w:val="Logo"/>
            </w:pPr>
            <w:r w:rsidRPr="00265ACA">
              <w:drawing>
                <wp:inline distT="0" distB="0" distL="0" distR="0" wp14:anchorId="538ADF0A" wp14:editId="4C3E12F6">
                  <wp:extent cx="1003610" cy="435213"/>
                  <wp:effectExtent l="0" t="0" r="6350" b="3175"/>
                  <wp:docPr id="19" name="Graphic 19" descr="Logo placehold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610" cy="435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45" w:type="dxa"/>
            <w:vAlign w:val="center"/>
          </w:tcPr>
          <w:sdt>
            <w:sdtPr>
              <w:rPr>
                <w:rStyle w:val="PlaceholderText"/>
                <w:b/>
                <w:color w:val="000000" w:themeColor="text1"/>
                <w:spacing w:val="20"/>
              </w:rPr>
              <w:alias w:val="Address line:"/>
              <w:tag w:val="Address line:"/>
              <w:id w:val="319774973"/>
              <w:placeholder>
                <w:docPart w:val="BE890F60DDAA4E71B45F251B680C4654"/>
              </w:placeholder>
              <w:temporary/>
              <w:showingPlcHdr/>
            </w:sdtPr>
            <w:sdtEndPr>
              <w:rPr>
                <w:rStyle w:val="PlaceholderText"/>
              </w:rPr>
            </w:sdtEndPr>
            <w:sdtContent>
              <w:p w:rsidR="00037315" w:rsidRPr="00A775A2" w:rsidRDefault="00C208A0" w:rsidP="000D488B">
                <w:pPr>
                  <w:pStyle w:val="ContactInfo"/>
                  <w:rPr>
                    <w:rStyle w:val="PlaceholderText"/>
                    <w:b/>
                    <w:color w:val="000000" w:themeColor="text1"/>
                    <w:spacing w:val="20"/>
                  </w:rPr>
                </w:pPr>
                <w:r w:rsidRPr="00A775A2">
                  <w:rPr>
                    <w:rStyle w:val="PlaceholderText"/>
                    <w:b/>
                    <w:color w:val="000000" w:themeColor="text1"/>
                    <w:spacing w:val="20"/>
                  </w:rPr>
                  <w:t>Recipient a</w:t>
                </w:r>
                <w:r w:rsidR="000D488B" w:rsidRPr="00A775A2">
                  <w:rPr>
                    <w:rStyle w:val="PlaceholderText"/>
                    <w:b/>
                    <w:color w:val="000000" w:themeColor="text1"/>
                    <w:spacing w:val="20"/>
                  </w:rPr>
                  <w:t>ddress line</w:t>
                </w:r>
              </w:p>
            </w:sdtContent>
          </w:sdt>
          <w:sdt>
            <w:sdtPr>
              <w:rPr>
                <w:rStyle w:val="PlaceholderText"/>
                <w:color w:val="000000" w:themeColor="text1"/>
              </w:rPr>
              <w:alias w:val="Enter recipient address line 01:"/>
              <w:tag w:val="Enter recipient address line 01:"/>
              <w:id w:val="-124383441"/>
              <w:placeholder>
                <w:docPart w:val="CD15ABB56F2845C7B658BF8B71DB6307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/>
            </w:sdtPr>
            <w:sdtEndPr>
              <w:rPr>
                <w:rStyle w:val="PlaceholderText"/>
              </w:rPr>
            </w:sdtEndPr>
            <w:sdtContent>
              <w:p w:rsidR="000D488B" w:rsidRPr="00A775A2" w:rsidRDefault="00C208A0" w:rsidP="000D488B">
                <w:pPr>
                  <w:pStyle w:val="ContactInfo"/>
                  <w:rPr>
                    <w:rStyle w:val="PlaceholderText"/>
                    <w:color w:val="000000" w:themeColor="text1"/>
                  </w:rPr>
                </w:pPr>
                <w:r w:rsidRPr="00A775A2">
                  <w:rPr>
                    <w:rStyle w:val="PlaceholderText"/>
                    <w:color w:val="000000" w:themeColor="text1"/>
                  </w:rPr>
                  <w:t>Recipient a</w:t>
                </w:r>
                <w:r w:rsidR="000D488B" w:rsidRPr="00A775A2">
                  <w:rPr>
                    <w:rStyle w:val="PlaceholderText"/>
                    <w:color w:val="000000" w:themeColor="text1"/>
                  </w:rPr>
                  <w:t>ddress line 01</w:t>
                </w:r>
              </w:p>
            </w:sdtContent>
          </w:sdt>
          <w:sdt>
            <w:sdtPr>
              <w:rPr>
                <w:rStyle w:val="PlaceholderText"/>
                <w:color w:val="000000" w:themeColor="text1"/>
              </w:rPr>
              <w:alias w:val="Enter recipient address line 02:"/>
              <w:tag w:val="Enter recipient address line 02:"/>
              <w:id w:val="-777945407"/>
              <w:placeholder>
                <w:docPart w:val="13325CDBE7934B18A00A9B3CEE056B44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>
              <w:rPr>
                <w:rStyle w:val="PlaceholderText"/>
              </w:rPr>
            </w:sdtEndPr>
            <w:sdtContent>
              <w:p w:rsidR="000D488B" w:rsidRPr="00A775A2" w:rsidRDefault="000312C7" w:rsidP="000D488B">
                <w:pPr>
                  <w:pStyle w:val="ContactInfo"/>
                  <w:rPr>
                    <w:rStyle w:val="PlaceholderText"/>
                    <w:color w:val="000000" w:themeColor="text1"/>
                  </w:rPr>
                </w:pPr>
                <w:r w:rsidRPr="00A775A2">
                  <w:rPr>
                    <w:rStyle w:val="PlaceholderText"/>
                    <w:color w:val="000000" w:themeColor="text1"/>
                  </w:rPr>
                  <w:t>Recipient a</w:t>
                </w:r>
                <w:r w:rsidR="000D488B" w:rsidRPr="00A775A2">
                  <w:rPr>
                    <w:rStyle w:val="PlaceholderText"/>
                    <w:color w:val="000000" w:themeColor="text1"/>
                  </w:rPr>
                  <w:t>ddress line 02</w:t>
                </w:r>
              </w:p>
            </w:sdtContent>
          </w:sdt>
          <w:sdt>
            <w:sdtPr>
              <w:rPr>
                <w:rStyle w:val="PlaceholderText"/>
                <w:color w:val="000000" w:themeColor="text1"/>
              </w:rPr>
              <w:alias w:val="Enter recipient address line 03:"/>
              <w:tag w:val="Enter recipient address line 03:"/>
              <w:id w:val="-450549623"/>
              <w:placeholder>
                <w:docPart w:val="F855265C8A0C45C293BCF01CBBFA3096"/>
              </w:placeholder>
              <w:temporary/>
              <w:showingPlcHdr/>
            </w:sdtPr>
            <w:sdtEndPr>
              <w:rPr>
                <w:rStyle w:val="PlaceholderText"/>
              </w:rPr>
            </w:sdtEndPr>
            <w:sdtContent>
              <w:p w:rsidR="000D488B" w:rsidRDefault="000312C7" w:rsidP="000D488B">
                <w:pPr>
                  <w:pStyle w:val="ContactInfo"/>
                </w:pPr>
                <w:r w:rsidRPr="00A775A2">
                  <w:rPr>
                    <w:rStyle w:val="PlaceholderText"/>
                    <w:color w:val="000000" w:themeColor="text1"/>
                  </w:rPr>
                  <w:t>Recipient a</w:t>
                </w:r>
                <w:r w:rsidR="000D488B" w:rsidRPr="00A775A2">
                  <w:rPr>
                    <w:rStyle w:val="PlaceholderText"/>
                    <w:color w:val="000000" w:themeColor="text1"/>
                  </w:rPr>
                  <w:t>ddress line 03</w:t>
                </w:r>
              </w:p>
            </w:sdtContent>
          </w:sdt>
        </w:tc>
      </w:tr>
      <w:tr w:rsidR="00921F87" w:rsidTr="005471F4">
        <w:trPr>
          <w:trHeight w:val="451"/>
        </w:trPr>
        <w:tc>
          <w:tcPr>
            <w:tcW w:w="12614" w:type="dxa"/>
            <w:gridSpan w:val="2"/>
            <w:vAlign w:val="bottom"/>
          </w:tcPr>
          <w:p w:rsidR="00921F87" w:rsidRDefault="00EB0118" w:rsidP="000D488B">
            <w:pPr>
              <w:pStyle w:val="ContactInfo"/>
            </w:pPr>
            <w:sdt>
              <w:sdtPr>
                <w:alias w:val="Enter sender address line 01:"/>
                <w:tag w:val="Enter sender address line 01:"/>
                <w:id w:val="952364055"/>
                <w:placeholder>
                  <w:docPart w:val="21272F606F71488E9ED3CAFF7789F877"/>
                </w:placeholder>
                <w:temporary/>
                <w:showingPlcHdr/>
              </w:sdtPr>
              <w:sdtEndPr/>
              <w:sdtContent>
                <w:r w:rsidR="00C208A0">
                  <w:t xml:space="preserve">Sender </w:t>
                </w:r>
                <w:r w:rsidR="00C208A0" w:rsidRPr="00FF6EE5">
                  <w:rPr>
                    <w:rStyle w:val="PlaceholderText"/>
                    <w:color w:val="auto"/>
                  </w:rPr>
                  <w:t>ad</w:t>
                </w:r>
                <w:r w:rsidR="00C208A0">
                  <w:rPr>
                    <w:rStyle w:val="PlaceholderText"/>
                    <w:color w:val="auto"/>
                  </w:rPr>
                  <w:t>dress line 01</w:t>
                </w:r>
              </w:sdtContent>
            </w:sdt>
            <w:r w:rsidR="00C208A0">
              <w:t xml:space="preserve"> </w:t>
            </w:r>
            <w:sdt>
              <w:sdtPr>
                <w:alias w:val="Enter sender address line 02:"/>
                <w:tag w:val="Enter sender address line 02:"/>
                <w:id w:val="-1498811558"/>
                <w:placeholder>
                  <w:docPart w:val="0AB9CD26FF6042FE91C20331793CB49F"/>
                </w:placeholder>
                <w:temporary/>
                <w:showingPlcHdr/>
              </w:sdtPr>
              <w:sdtEndPr/>
              <w:sdtContent>
                <w:r w:rsidR="00C208A0">
                  <w:t>Sender a</w:t>
                </w:r>
                <w:r w:rsidR="00C208A0">
                  <w:rPr>
                    <w:rStyle w:val="PlaceholderText"/>
                    <w:color w:val="auto"/>
                  </w:rPr>
                  <w:t>ddress line 02</w:t>
                </w:r>
              </w:sdtContent>
            </w:sdt>
            <w:r w:rsidR="00C208A0">
              <w:t xml:space="preserve"> </w:t>
            </w:r>
            <w:sdt>
              <w:sdtPr>
                <w:alias w:val="Phone:"/>
                <w:tag w:val="Phone:"/>
                <w:id w:val="-276948208"/>
                <w:placeholder>
                  <w:docPart w:val="7C54034F861E42FDA1CB8FAF7C9E03AB"/>
                </w:placeholder>
                <w:temporary/>
                <w:showingPlcHdr/>
              </w:sdtPr>
              <w:sdtEndPr/>
              <w:sdtContent>
                <w:r w:rsidR="000D488B">
                  <w:t>Phone:</w:t>
                </w:r>
              </w:sdtContent>
            </w:sdt>
            <w:r w:rsidR="000D488B">
              <w:t xml:space="preserve"> </w:t>
            </w:r>
            <w:sdt>
              <w:sdtPr>
                <w:alias w:val="Enter phone:"/>
                <w:tag w:val="Enter phone:"/>
                <w:id w:val="-1677341988"/>
                <w:placeholder>
                  <w:docPart w:val="97122355023C4A3CB2A621AEB419AD68"/>
                </w:placeholder>
                <w:temporary/>
                <w:showingPlcHdr/>
              </w:sdtPr>
              <w:sdtEndPr/>
              <w:sdtContent>
                <w:r w:rsidR="000D488B">
                  <w:t>phone</w:t>
                </w:r>
              </w:sdtContent>
            </w:sdt>
            <w:r w:rsidR="000D488B">
              <w:t xml:space="preserve"> </w:t>
            </w:r>
            <w:sdt>
              <w:sdtPr>
                <w:alias w:val="Fax:"/>
                <w:tag w:val="Fax:"/>
                <w:id w:val="-528881691"/>
                <w:placeholder>
                  <w:docPart w:val="F1E7FBA72011431699034747E1F05F72"/>
                </w:placeholder>
                <w:temporary/>
                <w:showingPlcHdr/>
              </w:sdtPr>
              <w:sdtEndPr/>
              <w:sdtContent>
                <w:r w:rsidR="000D488B">
                  <w:t>Fax:</w:t>
                </w:r>
              </w:sdtContent>
            </w:sdt>
            <w:r w:rsidR="000D488B">
              <w:t xml:space="preserve"> </w:t>
            </w:r>
            <w:sdt>
              <w:sdtPr>
                <w:alias w:val="Enter fax:"/>
                <w:tag w:val="Enter fax:"/>
                <w:id w:val="-226771991"/>
                <w:placeholder>
                  <w:docPart w:val="6A76C18D6CBB4004B1DB265BF723E3F3"/>
                </w:placeholder>
                <w:temporary/>
                <w:showingPlcHdr/>
              </w:sdtPr>
              <w:sdtEndPr/>
              <w:sdtContent>
                <w:r w:rsidR="000D488B">
                  <w:t>fax</w:t>
                </w:r>
              </w:sdtContent>
            </w:sdt>
          </w:p>
        </w:tc>
      </w:tr>
    </w:tbl>
    <w:p w:rsidR="00787D85" w:rsidRPr="005471F4" w:rsidRDefault="00787D85" w:rsidP="005471F4">
      <w:pPr>
        <w:pStyle w:val="Website"/>
        <w:rPr>
          <w:sz w:val="4"/>
        </w:rPr>
      </w:pPr>
      <w:bookmarkStart w:id="0" w:name="_GoBack"/>
      <w:bookmarkEnd w:id="0"/>
    </w:p>
    <w:sectPr w:rsidR="00787D85" w:rsidRPr="005471F4" w:rsidSect="005471F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3680" w:h="5947" w:orient="landscape" w:code="20"/>
      <w:pgMar w:top="720" w:right="533" w:bottom="288" w:left="533" w:header="108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118" w:rsidRDefault="00EB0118" w:rsidP="00A01417">
      <w:pPr>
        <w:spacing w:after="0" w:line="240" w:lineRule="auto"/>
      </w:pPr>
      <w:r>
        <w:separator/>
      </w:r>
    </w:p>
  </w:endnote>
  <w:endnote w:type="continuationSeparator" w:id="0">
    <w:p w:rsidR="00EB0118" w:rsidRDefault="00EB0118" w:rsidP="00A01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A80" w:rsidRDefault="00AE7A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11B" w:rsidRDefault="0085511B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40D7E7E" wp14:editId="5C402B99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9857232" cy="905256"/>
          <wp:effectExtent l="0" t="0" r="0" b="9525"/>
          <wp:wrapNone/>
          <wp:docPr id="14" name="Picture 14" descr="Multiple green waves as abstract design in 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:\GRAPIC DESIGN 2015\103.Microsoft\Office Templates\Batch 1\#Vectors Layout\TM10385371 Business brochure (Green Wave design, half-fold)-1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9857232" cy="9052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A80" w:rsidRDefault="00AE7A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118" w:rsidRDefault="00EB0118" w:rsidP="00A01417">
      <w:pPr>
        <w:spacing w:after="0" w:line="240" w:lineRule="auto"/>
      </w:pPr>
      <w:r>
        <w:separator/>
      </w:r>
    </w:p>
  </w:footnote>
  <w:footnote w:type="continuationSeparator" w:id="0">
    <w:p w:rsidR="00EB0118" w:rsidRDefault="00EB0118" w:rsidP="00A01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A80" w:rsidRDefault="00AE7A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11B" w:rsidRDefault="0085511B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E98B06D" wp14:editId="58B30FDE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8732520" cy="804672"/>
          <wp:effectExtent l="0" t="0" r="0" b="0"/>
          <wp:wrapNone/>
          <wp:docPr id="13" name="Picture 13" descr="Multiple green waves as abstract design in 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:\GRAPIC DESIGN 2015\103.Microsoft\Office Templates\Batch 1\#Vectors Layout\TM10385371 Business brochure (Green Wave design, half-fold)-1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>
                    <a:off x="0" y="0"/>
                    <a:ext cx="8732520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A80" w:rsidRDefault="00AE7A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280E26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B466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B1420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4BC6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2ECA8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C6233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41097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774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7AE3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43899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783"/>
    <w:rsid w:val="000312C7"/>
    <w:rsid w:val="00037315"/>
    <w:rsid w:val="000D488B"/>
    <w:rsid w:val="00191631"/>
    <w:rsid w:val="001B7CF9"/>
    <w:rsid w:val="001F3D5D"/>
    <w:rsid w:val="00265ACA"/>
    <w:rsid w:val="002F279E"/>
    <w:rsid w:val="003663C2"/>
    <w:rsid w:val="00376F29"/>
    <w:rsid w:val="003A15F5"/>
    <w:rsid w:val="00406673"/>
    <w:rsid w:val="004517F5"/>
    <w:rsid w:val="004D4537"/>
    <w:rsid w:val="004E3B01"/>
    <w:rsid w:val="005471F4"/>
    <w:rsid w:val="00556A31"/>
    <w:rsid w:val="006B2B7E"/>
    <w:rsid w:val="0072571C"/>
    <w:rsid w:val="00725879"/>
    <w:rsid w:val="00787D85"/>
    <w:rsid w:val="007D1551"/>
    <w:rsid w:val="007D2385"/>
    <w:rsid w:val="0085511B"/>
    <w:rsid w:val="00865F3B"/>
    <w:rsid w:val="008C4BD8"/>
    <w:rsid w:val="00912299"/>
    <w:rsid w:val="00921F87"/>
    <w:rsid w:val="00940B0D"/>
    <w:rsid w:val="00A01417"/>
    <w:rsid w:val="00A71783"/>
    <w:rsid w:val="00A775A2"/>
    <w:rsid w:val="00AA0C30"/>
    <w:rsid w:val="00AE7A80"/>
    <w:rsid w:val="00B94089"/>
    <w:rsid w:val="00C208A0"/>
    <w:rsid w:val="00C701DC"/>
    <w:rsid w:val="00D1418B"/>
    <w:rsid w:val="00D46606"/>
    <w:rsid w:val="00D85034"/>
    <w:rsid w:val="00DE7238"/>
    <w:rsid w:val="00EA3543"/>
    <w:rsid w:val="00EB0118"/>
    <w:rsid w:val="00EF7E32"/>
    <w:rsid w:val="00F26F90"/>
    <w:rsid w:val="00FF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979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238"/>
  </w:style>
  <w:style w:type="paragraph" w:styleId="Heading1">
    <w:name w:val="heading 1"/>
    <w:basedOn w:val="Normal"/>
    <w:next w:val="Normal"/>
    <w:link w:val="Heading1Char"/>
    <w:uiPriority w:val="9"/>
    <w:qFormat/>
    <w:rsid w:val="007D1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5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5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E762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7D85"/>
    <w:rPr>
      <w:color w:val="808080"/>
    </w:rPr>
  </w:style>
  <w:style w:type="paragraph" w:customStyle="1" w:styleId="CompanyName">
    <w:name w:val="Company Name"/>
    <w:basedOn w:val="Normal"/>
    <w:link w:val="CompanyNameChar"/>
    <w:uiPriority w:val="1"/>
    <w:qFormat/>
    <w:rsid w:val="007D1551"/>
    <w:pPr>
      <w:spacing w:after="60" w:line="240" w:lineRule="auto"/>
    </w:pPr>
    <w:rPr>
      <w:rFonts w:asciiTheme="majorHAnsi" w:hAnsiTheme="majorHAnsi"/>
      <w:color w:val="455F51" w:themeColor="text2"/>
      <w:sz w:val="32"/>
    </w:rPr>
  </w:style>
  <w:style w:type="paragraph" w:customStyle="1" w:styleId="Website">
    <w:name w:val="Website"/>
    <w:basedOn w:val="Normal"/>
    <w:link w:val="WebsiteChar"/>
    <w:uiPriority w:val="1"/>
    <w:qFormat/>
    <w:rsid w:val="00265ACA"/>
    <w:pPr>
      <w:spacing w:after="240" w:line="240" w:lineRule="auto"/>
    </w:pPr>
    <w:rPr>
      <w:color w:val="0D0D0D" w:themeColor="text1" w:themeTint="F2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D85"/>
    <w:rPr>
      <w:rFonts w:ascii="Tahoma" w:hAnsi="Tahoma" w:cs="Tahoma"/>
      <w:sz w:val="16"/>
      <w:szCs w:val="16"/>
    </w:rPr>
  </w:style>
  <w:style w:type="character" w:customStyle="1" w:styleId="CompanyNameChar">
    <w:name w:val="Company Name Char"/>
    <w:basedOn w:val="DefaultParagraphFont"/>
    <w:link w:val="CompanyName"/>
    <w:uiPriority w:val="1"/>
    <w:rsid w:val="00DE7238"/>
    <w:rPr>
      <w:rFonts w:asciiTheme="majorHAnsi" w:hAnsiTheme="majorHAnsi"/>
      <w:color w:val="455F51" w:themeColor="text2"/>
      <w:sz w:val="32"/>
    </w:rPr>
  </w:style>
  <w:style w:type="paragraph" w:customStyle="1" w:styleId="ContactInfo">
    <w:name w:val="Contact Info"/>
    <w:basedOn w:val="BalloonText"/>
    <w:link w:val="ContactInfoChar"/>
    <w:uiPriority w:val="1"/>
    <w:qFormat/>
    <w:rsid w:val="00B94089"/>
    <w:pPr>
      <w:spacing w:before="80" w:after="80"/>
    </w:pPr>
    <w:rPr>
      <w:rFonts w:asciiTheme="minorHAnsi" w:hAnsiTheme="minorHAnsi"/>
      <w:sz w:val="18"/>
    </w:rPr>
  </w:style>
  <w:style w:type="character" w:styleId="IntenseEmphasis">
    <w:name w:val="Intense Emphasis"/>
    <w:basedOn w:val="DefaultParagraphFont"/>
    <w:uiPriority w:val="21"/>
    <w:semiHidden/>
    <w:unhideWhenUsed/>
    <w:rsid w:val="001F3D5D"/>
    <w:rPr>
      <w:i/>
      <w:iCs/>
      <w:color w:val="3E762A" w:themeColor="accent1" w:themeShade="BF"/>
    </w:rPr>
  </w:style>
  <w:style w:type="character" w:customStyle="1" w:styleId="ContactInfoChar">
    <w:name w:val="Contact Info Char"/>
    <w:basedOn w:val="DefaultParagraphFont"/>
    <w:link w:val="ContactInfo"/>
    <w:uiPriority w:val="1"/>
    <w:rsid w:val="00DE7238"/>
    <w:rPr>
      <w:rFonts w:cs="Tahoma"/>
      <w:sz w:val="18"/>
      <w:szCs w:val="16"/>
    </w:rPr>
  </w:style>
  <w:style w:type="character" w:customStyle="1" w:styleId="WebsiteChar">
    <w:name w:val="Website Char"/>
    <w:basedOn w:val="DefaultParagraphFont"/>
    <w:link w:val="Website"/>
    <w:uiPriority w:val="1"/>
    <w:rsid w:val="00265ACA"/>
    <w:rPr>
      <w:color w:val="0D0D0D" w:themeColor="text1" w:themeTint="F2"/>
      <w:sz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DE7238"/>
    <w:pPr>
      <w:pBdr>
        <w:top w:val="single" w:sz="4" w:space="10" w:color="3E762A" w:themeColor="accent1" w:themeShade="BF"/>
        <w:bottom w:val="single" w:sz="4" w:space="10" w:color="3E762A" w:themeColor="accent1" w:themeShade="BF"/>
      </w:pBdr>
      <w:spacing w:before="360" w:after="360"/>
      <w:ind w:left="864" w:right="864"/>
      <w:jc w:val="center"/>
    </w:pPr>
    <w:rPr>
      <w:i/>
      <w:iCs/>
      <w:color w:val="3E762A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A01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417"/>
  </w:style>
  <w:style w:type="paragraph" w:styleId="Footer">
    <w:name w:val="footer"/>
    <w:basedOn w:val="Normal"/>
    <w:link w:val="FooterChar"/>
    <w:uiPriority w:val="99"/>
    <w:unhideWhenUsed/>
    <w:rsid w:val="00A01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417"/>
  </w:style>
  <w:style w:type="paragraph" w:customStyle="1" w:styleId="Logo">
    <w:name w:val="Logo"/>
    <w:basedOn w:val="Website"/>
    <w:uiPriority w:val="1"/>
    <w:qFormat/>
    <w:rsid w:val="00940B0D"/>
    <w:pPr>
      <w:spacing w:before="2000"/>
    </w:pPr>
    <w:rPr>
      <w:noProof/>
    </w:rPr>
  </w:style>
  <w:style w:type="paragraph" w:styleId="BlockText">
    <w:name w:val="Block Text"/>
    <w:basedOn w:val="Normal"/>
    <w:uiPriority w:val="99"/>
    <w:semiHidden/>
    <w:unhideWhenUsed/>
    <w:rsid w:val="007D1551"/>
    <w:pPr>
      <w:pBdr>
        <w:top w:val="single" w:sz="2" w:space="10" w:color="3E762A" w:themeColor="accent1" w:themeShade="BF" w:shadow="1"/>
        <w:left w:val="single" w:sz="2" w:space="10" w:color="3E762A" w:themeColor="accent1" w:themeShade="BF" w:shadow="1"/>
        <w:bottom w:val="single" w:sz="2" w:space="10" w:color="3E762A" w:themeColor="accent1" w:themeShade="BF" w:shadow="1"/>
        <w:right w:val="single" w:sz="2" w:space="10" w:color="3E762A" w:themeColor="accent1" w:themeShade="BF" w:shadow="1"/>
      </w:pBdr>
      <w:ind w:left="1152" w:right="1152"/>
    </w:pPr>
    <w:rPr>
      <w:rFonts w:eastAsiaTheme="minorEastAsia"/>
      <w:i/>
      <w:iCs/>
      <w:color w:val="3E762A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551"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551"/>
    <w:rPr>
      <w:rFonts w:asciiTheme="majorHAnsi" w:eastAsiaTheme="majorEastAsia" w:hAnsiTheme="majorHAnsi" w:cstheme="majorBidi"/>
      <w:color w:val="3E762A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7D1551"/>
    <w:rPr>
      <w:color w:val="2A4F1C" w:themeColor="accent1" w:themeShade="80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E7238"/>
    <w:rPr>
      <w:i/>
      <w:iCs/>
      <w:color w:val="3E762A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DE7238"/>
    <w:rPr>
      <w:b/>
      <w:bCs/>
      <w:caps w:val="0"/>
      <w:smallCaps/>
      <w:color w:val="3E762A" w:themeColor="accent1" w:themeShade="B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D1551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D1551"/>
    <w:rPr>
      <w:color w:val="595959" w:themeColor="text1" w:themeTint="A6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238"/>
  </w:style>
  <w:style w:type="paragraph" w:styleId="Heading1">
    <w:name w:val="heading 1"/>
    <w:basedOn w:val="Normal"/>
    <w:next w:val="Normal"/>
    <w:link w:val="Heading1Char"/>
    <w:uiPriority w:val="9"/>
    <w:qFormat/>
    <w:rsid w:val="007D1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5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5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E762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7D85"/>
    <w:rPr>
      <w:color w:val="808080"/>
    </w:rPr>
  </w:style>
  <w:style w:type="paragraph" w:customStyle="1" w:styleId="CompanyName">
    <w:name w:val="Company Name"/>
    <w:basedOn w:val="Normal"/>
    <w:link w:val="CompanyNameChar"/>
    <w:uiPriority w:val="1"/>
    <w:qFormat/>
    <w:rsid w:val="007D1551"/>
    <w:pPr>
      <w:spacing w:after="60" w:line="240" w:lineRule="auto"/>
    </w:pPr>
    <w:rPr>
      <w:rFonts w:asciiTheme="majorHAnsi" w:hAnsiTheme="majorHAnsi"/>
      <w:color w:val="455F51" w:themeColor="text2"/>
      <w:sz w:val="32"/>
    </w:rPr>
  </w:style>
  <w:style w:type="paragraph" w:customStyle="1" w:styleId="Website">
    <w:name w:val="Website"/>
    <w:basedOn w:val="Normal"/>
    <w:link w:val="WebsiteChar"/>
    <w:uiPriority w:val="1"/>
    <w:qFormat/>
    <w:rsid w:val="00265ACA"/>
    <w:pPr>
      <w:spacing w:after="240" w:line="240" w:lineRule="auto"/>
    </w:pPr>
    <w:rPr>
      <w:color w:val="0D0D0D" w:themeColor="text1" w:themeTint="F2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D85"/>
    <w:rPr>
      <w:rFonts w:ascii="Tahoma" w:hAnsi="Tahoma" w:cs="Tahoma"/>
      <w:sz w:val="16"/>
      <w:szCs w:val="16"/>
    </w:rPr>
  </w:style>
  <w:style w:type="character" w:customStyle="1" w:styleId="CompanyNameChar">
    <w:name w:val="Company Name Char"/>
    <w:basedOn w:val="DefaultParagraphFont"/>
    <w:link w:val="CompanyName"/>
    <w:uiPriority w:val="1"/>
    <w:rsid w:val="00DE7238"/>
    <w:rPr>
      <w:rFonts w:asciiTheme="majorHAnsi" w:hAnsiTheme="majorHAnsi"/>
      <w:color w:val="455F51" w:themeColor="text2"/>
      <w:sz w:val="32"/>
    </w:rPr>
  </w:style>
  <w:style w:type="paragraph" w:customStyle="1" w:styleId="ContactInfo">
    <w:name w:val="Contact Info"/>
    <w:basedOn w:val="BalloonText"/>
    <w:link w:val="ContactInfoChar"/>
    <w:uiPriority w:val="1"/>
    <w:qFormat/>
    <w:rsid w:val="00B94089"/>
    <w:pPr>
      <w:spacing w:before="80" w:after="80"/>
    </w:pPr>
    <w:rPr>
      <w:rFonts w:asciiTheme="minorHAnsi" w:hAnsiTheme="minorHAnsi"/>
      <w:sz w:val="18"/>
    </w:rPr>
  </w:style>
  <w:style w:type="character" w:styleId="IntenseEmphasis">
    <w:name w:val="Intense Emphasis"/>
    <w:basedOn w:val="DefaultParagraphFont"/>
    <w:uiPriority w:val="21"/>
    <w:semiHidden/>
    <w:unhideWhenUsed/>
    <w:rsid w:val="001F3D5D"/>
    <w:rPr>
      <w:i/>
      <w:iCs/>
      <w:color w:val="3E762A" w:themeColor="accent1" w:themeShade="BF"/>
    </w:rPr>
  </w:style>
  <w:style w:type="character" w:customStyle="1" w:styleId="ContactInfoChar">
    <w:name w:val="Contact Info Char"/>
    <w:basedOn w:val="DefaultParagraphFont"/>
    <w:link w:val="ContactInfo"/>
    <w:uiPriority w:val="1"/>
    <w:rsid w:val="00DE7238"/>
    <w:rPr>
      <w:rFonts w:cs="Tahoma"/>
      <w:sz w:val="18"/>
      <w:szCs w:val="16"/>
    </w:rPr>
  </w:style>
  <w:style w:type="character" w:customStyle="1" w:styleId="WebsiteChar">
    <w:name w:val="Website Char"/>
    <w:basedOn w:val="DefaultParagraphFont"/>
    <w:link w:val="Website"/>
    <w:uiPriority w:val="1"/>
    <w:rsid w:val="00265ACA"/>
    <w:rPr>
      <w:color w:val="0D0D0D" w:themeColor="text1" w:themeTint="F2"/>
      <w:sz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DE7238"/>
    <w:pPr>
      <w:pBdr>
        <w:top w:val="single" w:sz="4" w:space="10" w:color="3E762A" w:themeColor="accent1" w:themeShade="BF"/>
        <w:bottom w:val="single" w:sz="4" w:space="10" w:color="3E762A" w:themeColor="accent1" w:themeShade="BF"/>
      </w:pBdr>
      <w:spacing w:before="360" w:after="360"/>
      <w:ind w:left="864" w:right="864"/>
      <w:jc w:val="center"/>
    </w:pPr>
    <w:rPr>
      <w:i/>
      <w:iCs/>
      <w:color w:val="3E762A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A01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417"/>
  </w:style>
  <w:style w:type="paragraph" w:styleId="Footer">
    <w:name w:val="footer"/>
    <w:basedOn w:val="Normal"/>
    <w:link w:val="FooterChar"/>
    <w:uiPriority w:val="99"/>
    <w:unhideWhenUsed/>
    <w:rsid w:val="00A01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417"/>
  </w:style>
  <w:style w:type="paragraph" w:customStyle="1" w:styleId="Logo">
    <w:name w:val="Logo"/>
    <w:basedOn w:val="Website"/>
    <w:uiPriority w:val="1"/>
    <w:qFormat/>
    <w:rsid w:val="00940B0D"/>
    <w:pPr>
      <w:spacing w:before="2000"/>
    </w:pPr>
    <w:rPr>
      <w:noProof/>
    </w:rPr>
  </w:style>
  <w:style w:type="paragraph" w:styleId="BlockText">
    <w:name w:val="Block Text"/>
    <w:basedOn w:val="Normal"/>
    <w:uiPriority w:val="99"/>
    <w:semiHidden/>
    <w:unhideWhenUsed/>
    <w:rsid w:val="007D1551"/>
    <w:pPr>
      <w:pBdr>
        <w:top w:val="single" w:sz="2" w:space="10" w:color="3E762A" w:themeColor="accent1" w:themeShade="BF" w:shadow="1"/>
        <w:left w:val="single" w:sz="2" w:space="10" w:color="3E762A" w:themeColor="accent1" w:themeShade="BF" w:shadow="1"/>
        <w:bottom w:val="single" w:sz="2" w:space="10" w:color="3E762A" w:themeColor="accent1" w:themeShade="BF" w:shadow="1"/>
        <w:right w:val="single" w:sz="2" w:space="10" w:color="3E762A" w:themeColor="accent1" w:themeShade="BF" w:shadow="1"/>
      </w:pBdr>
      <w:ind w:left="1152" w:right="1152"/>
    </w:pPr>
    <w:rPr>
      <w:rFonts w:eastAsiaTheme="minorEastAsia"/>
      <w:i/>
      <w:iCs/>
      <w:color w:val="3E762A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551"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551"/>
    <w:rPr>
      <w:rFonts w:asciiTheme="majorHAnsi" w:eastAsiaTheme="majorEastAsia" w:hAnsiTheme="majorHAnsi" w:cstheme="majorBidi"/>
      <w:color w:val="3E762A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7D1551"/>
    <w:rPr>
      <w:color w:val="2A4F1C" w:themeColor="accent1" w:themeShade="80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E7238"/>
    <w:rPr>
      <w:i/>
      <w:iCs/>
      <w:color w:val="3E762A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DE7238"/>
    <w:rPr>
      <w:b/>
      <w:bCs/>
      <w:caps w:val="0"/>
      <w:smallCaps/>
      <w:color w:val="3E762A" w:themeColor="accent1" w:themeShade="B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D1551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D1551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Envelope_Green_Wave_desig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E16947DD4B64F53ABBF2092EFE32F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54BA1-BE5E-4385-8283-CE38706D204B}"/>
      </w:docPartPr>
      <w:docPartBody>
        <w:p w:rsidR="00000000" w:rsidRDefault="00545315">
          <w:pPr>
            <w:pStyle w:val="2E16947DD4B64F53ABBF2092EFE32FE6"/>
          </w:pPr>
          <w:r w:rsidRPr="00921F87">
            <w:t>Company Name</w:t>
          </w:r>
        </w:p>
      </w:docPartBody>
    </w:docPart>
    <w:docPart>
      <w:docPartPr>
        <w:name w:val="BDE44FE64FB74CE292884C7563351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2EB9E-EEF2-4F04-875E-F847AB73C7D6}"/>
      </w:docPartPr>
      <w:docPartBody>
        <w:p w:rsidR="00000000" w:rsidRDefault="00545315">
          <w:pPr>
            <w:pStyle w:val="BDE44FE64FB74CE292884C75633515DD"/>
          </w:pPr>
          <w:r w:rsidRPr="00725879">
            <w:t>Website</w:t>
          </w:r>
        </w:p>
      </w:docPartBody>
    </w:docPart>
    <w:docPart>
      <w:docPartPr>
        <w:name w:val="BE890F60DDAA4E71B45F251B680C4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16A48-4602-49FE-87C3-41A0549BABFF}"/>
      </w:docPartPr>
      <w:docPartBody>
        <w:p w:rsidR="00000000" w:rsidRDefault="00545315">
          <w:pPr>
            <w:pStyle w:val="BE890F60DDAA4E71B45F251B680C4654"/>
          </w:pPr>
          <w:r w:rsidRPr="00A775A2">
            <w:rPr>
              <w:rStyle w:val="PlaceholderText"/>
              <w:b/>
              <w:color w:val="000000" w:themeColor="text1"/>
              <w:spacing w:val="20"/>
            </w:rPr>
            <w:t>Recipient address line</w:t>
          </w:r>
        </w:p>
      </w:docPartBody>
    </w:docPart>
    <w:docPart>
      <w:docPartPr>
        <w:name w:val="CD15ABB56F2845C7B658BF8B71DB6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BBA18-0846-45A3-9200-53910DAD1FFC}"/>
      </w:docPartPr>
      <w:docPartBody>
        <w:p w:rsidR="00000000" w:rsidRDefault="00545315">
          <w:pPr>
            <w:pStyle w:val="CD15ABB56F2845C7B658BF8B71DB6307"/>
          </w:pPr>
          <w:r w:rsidRPr="00A775A2">
            <w:rPr>
              <w:rStyle w:val="PlaceholderText"/>
              <w:color w:val="000000" w:themeColor="text1"/>
            </w:rPr>
            <w:t>Recipient address line 01</w:t>
          </w:r>
        </w:p>
      </w:docPartBody>
    </w:docPart>
    <w:docPart>
      <w:docPartPr>
        <w:name w:val="13325CDBE7934B18A00A9B3CEE056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E0345-FD19-43B3-B247-D1F12639AA50}"/>
      </w:docPartPr>
      <w:docPartBody>
        <w:p w:rsidR="00000000" w:rsidRDefault="00545315">
          <w:pPr>
            <w:pStyle w:val="13325CDBE7934B18A00A9B3CEE056B44"/>
          </w:pPr>
          <w:r w:rsidRPr="00A775A2">
            <w:rPr>
              <w:rStyle w:val="PlaceholderText"/>
              <w:color w:val="000000" w:themeColor="text1"/>
            </w:rPr>
            <w:t>Recipient address line 02</w:t>
          </w:r>
        </w:p>
      </w:docPartBody>
    </w:docPart>
    <w:docPart>
      <w:docPartPr>
        <w:name w:val="F855265C8A0C45C293BCF01CBBFA3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53087-2F83-495A-B0E5-E8905C8DB771}"/>
      </w:docPartPr>
      <w:docPartBody>
        <w:p w:rsidR="00000000" w:rsidRDefault="00545315">
          <w:pPr>
            <w:pStyle w:val="F855265C8A0C45C293BCF01CBBFA3096"/>
          </w:pPr>
          <w:r w:rsidRPr="00A775A2">
            <w:rPr>
              <w:rStyle w:val="PlaceholderText"/>
              <w:color w:val="000000" w:themeColor="text1"/>
            </w:rPr>
            <w:t>Recipient address line 03</w:t>
          </w:r>
        </w:p>
      </w:docPartBody>
    </w:docPart>
    <w:docPart>
      <w:docPartPr>
        <w:name w:val="21272F606F71488E9ED3CAFF7789F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32750-F4C8-419D-BF13-AE59E85031BC}"/>
      </w:docPartPr>
      <w:docPartBody>
        <w:p w:rsidR="00000000" w:rsidRDefault="00545315">
          <w:pPr>
            <w:pStyle w:val="21272F606F71488E9ED3CAFF7789F877"/>
          </w:pPr>
          <w:r>
            <w:t xml:space="preserve">Sender </w:t>
          </w:r>
          <w:r w:rsidRPr="00FF6EE5">
            <w:rPr>
              <w:rStyle w:val="PlaceholderText"/>
            </w:rPr>
            <w:t>ad</w:t>
          </w:r>
          <w:r>
            <w:rPr>
              <w:rStyle w:val="PlaceholderText"/>
            </w:rPr>
            <w:t>dress line 01</w:t>
          </w:r>
        </w:p>
      </w:docPartBody>
    </w:docPart>
    <w:docPart>
      <w:docPartPr>
        <w:name w:val="0AB9CD26FF6042FE91C20331793CB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1B756-28E6-49E2-BBDD-9470B8BD0CCE}"/>
      </w:docPartPr>
      <w:docPartBody>
        <w:p w:rsidR="00000000" w:rsidRDefault="00545315">
          <w:pPr>
            <w:pStyle w:val="0AB9CD26FF6042FE91C20331793CB49F"/>
          </w:pPr>
          <w:r>
            <w:t>Sender a</w:t>
          </w:r>
          <w:r>
            <w:rPr>
              <w:rStyle w:val="PlaceholderText"/>
            </w:rPr>
            <w:t>ddress line 02</w:t>
          </w:r>
        </w:p>
      </w:docPartBody>
    </w:docPart>
    <w:docPart>
      <w:docPartPr>
        <w:name w:val="7C54034F861E42FDA1CB8FAF7C9E0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19B5B-5490-44AC-8B58-6B1F621A9BBC}"/>
      </w:docPartPr>
      <w:docPartBody>
        <w:p w:rsidR="00000000" w:rsidRDefault="00545315">
          <w:pPr>
            <w:pStyle w:val="7C54034F861E42FDA1CB8FAF7C9E03AB"/>
          </w:pPr>
          <w:r>
            <w:t>Phone:</w:t>
          </w:r>
        </w:p>
      </w:docPartBody>
    </w:docPart>
    <w:docPart>
      <w:docPartPr>
        <w:name w:val="97122355023C4A3CB2A621AEB419A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753D1-4420-4CA8-AFAF-E664B55CF757}"/>
      </w:docPartPr>
      <w:docPartBody>
        <w:p w:rsidR="00000000" w:rsidRDefault="00545315">
          <w:pPr>
            <w:pStyle w:val="97122355023C4A3CB2A621AEB419AD68"/>
          </w:pPr>
          <w:r>
            <w:t>phone</w:t>
          </w:r>
        </w:p>
      </w:docPartBody>
    </w:docPart>
    <w:docPart>
      <w:docPartPr>
        <w:name w:val="F1E7FBA72011431699034747E1F05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62A12-188C-4628-A93B-70CB7D9AFADC}"/>
      </w:docPartPr>
      <w:docPartBody>
        <w:p w:rsidR="00000000" w:rsidRDefault="00545315">
          <w:pPr>
            <w:pStyle w:val="F1E7FBA72011431699034747E1F05F72"/>
          </w:pPr>
          <w:r>
            <w:t>Fax:</w:t>
          </w:r>
        </w:p>
      </w:docPartBody>
    </w:docPart>
    <w:docPart>
      <w:docPartPr>
        <w:name w:val="6A76C18D6CBB4004B1DB265BF723E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FEA42-BAA6-4872-BE44-2C8A4898ACF3}"/>
      </w:docPartPr>
      <w:docPartBody>
        <w:p w:rsidR="00000000" w:rsidRDefault="00545315">
          <w:pPr>
            <w:pStyle w:val="6A76C18D6CBB4004B1DB265BF723E3F3"/>
          </w:pPr>
          <w:r>
            <w:t>fax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315"/>
    <w:rsid w:val="0054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16947DD4B64F53ABBF2092EFE32FE6">
    <w:name w:val="2E16947DD4B64F53ABBF2092EFE32FE6"/>
  </w:style>
  <w:style w:type="paragraph" w:customStyle="1" w:styleId="BDE44FE64FB74CE292884C75633515DD">
    <w:name w:val="BDE44FE64FB74CE292884C75633515DD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E890F60DDAA4E71B45F251B680C4654">
    <w:name w:val="BE890F60DDAA4E71B45F251B680C4654"/>
  </w:style>
  <w:style w:type="paragraph" w:customStyle="1" w:styleId="CD15ABB56F2845C7B658BF8B71DB6307">
    <w:name w:val="CD15ABB56F2845C7B658BF8B71DB6307"/>
  </w:style>
  <w:style w:type="paragraph" w:customStyle="1" w:styleId="13325CDBE7934B18A00A9B3CEE056B44">
    <w:name w:val="13325CDBE7934B18A00A9B3CEE056B44"/>
  </w:style>
  <w:style w:type="paragraph" w:customStyle="1" w:styleId="F855265C8A0C45C293BCF01CBBFA3096">
    <w:name w:val="F855265C8A0C45C293BCF01CBBFA3096"/>
  </w:style>
  <w:style w:type="paragraph" w:customStyle="1" w:styleId="21272F606F71488E9ED3CAFF7789F877">
    <w:name w:val="21272F606F71488E9ED3CAFF7789F877"/>
  </w:style>
  <w:style w:type="paragraph" w:customStyle="1" w:styleId="0AB9CD26FF6042FE91C20331793CB49F">
    <w:name w:val="0AB9CD26FF6042FE91C20331793CB49F"/>
  </w:style>
  <w:style w:type="paragraph" w:customStyle="1" w:styleId="7C54034F861E42FDA1CB8FAF7C9E03AB">
    <w:name w:val="7C54034F861E42FDA1CB8FAF7C9E03AB"/>
  </w:style>
  <w:style w:type="paragraph" w:customStyle="1" w:styleId="97122355023C4A3CB2A621AEB419AD68">
    <w:name w:val="97122355023C4A3CB2A621AEB419AD68"/>
  </w:style>
  <w:style w:type="paragraph" w:customStyle="1" w:styleId="F1E7FBA72011431699034747E1F05F72">
    <w:name w:val="F1E7FBA72011431699034747E1F05F72"/>
  </w:style>
  <w:style w:type="paragraph" w:customStyle="1" w:styleId="6A76C18D6CBB4004B1DB265BF723E3F3">
    <w:name w:val="6A76C18D6CBB4004B1DB265BF723E3F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16947DD4B64F53ABBF2092EFE32FE6">
    <w:name w:val="2E16947DD4B64F53ABBF2092EFE32FE6"/>
  </w:style>
  <w:style w:type="paragraph" w:customStyle="1" w:styleId="BDE44FE64FB74CE292884C75633515DD">
    <w:name w:val="BDE44FE64FB74CE292884C75633515DD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E890F60DDAA4E71B45F251B680C4654">
    <w:name w:val="BE890F60DDAA4E71B45F251B680C4654"/>
  </w:style>
  <w:style w:type="paragraph" w:customStyle="1" w:styleId="CD15ABB56F2845C7B658BF8B71DB6307">
    <w:name w:val="CD15ABB56F2845C7B658BF8B71DB6307"/>
  </w:style>
  <w:style w:type="paragraph" w:customStyle="1" w:styleId="13325CDBE7934B18A00A9B3CEE056B44">
    <w:name w:val="13325CDBE7934B18A00A9B3CEE056B44"/>
  </w:style>
  <w:style w:type="paragraph" w:customStyle="1" w:styleId="F855265C8A0C45C293BCF01CBBFA3096">
    <w:name w:val="F855265C8A0C45C293BCF01CBBFA3096"/>
  </w:style>
  <w:style w:type="paragraph" w:customStyle="1" w:styleId="21272F606F71488E9ED3CAFF7789F877">
    <w:name w:val="21272F606F71488E9ED3CAFF7789F877"/>
  </w:style>
  <w:style w:type="paragraph" w:customStyle="1" w:styleId="0AB9CD26FF6042FE91C20331793CB49F">
    <w:name w:val="0AB9CD26FF6042FE91C20331793CB49F"/>
  </w:style>
  <w:style w:type="paragraph" w:customStyle="1" w:styleId="7C54034F861E42FDA1CB8FAF7C9E03AB">
    <w:name w:val="7C54034F861E42FDA1CB8FAF7C9E03AB"/>
  </w:style>
  <w:style w:type="paragraph" w:customStyle="1" w:styleId="97122355023C4A3CB2A621AEB419AD68">
    <w:name w:val="97122355023C4A3CB2A621AEB419AD68"/>
  </w:style>
  <w:style w:type="paragraph" w:customStyle="1" w:styleId="F1E7FBA72011431699034747E1F05F72">
    <w:name w:val="F1E7FBA72011431699034747E1F05F72"/>
  </w:style>
  <w:style w:type="paragraph" w:customStyle="1" w:styleId="6A76C18D6CBB4004B1DB265BF723E3F3">
    <w:name w:val="6A76C18D6CBB4004B1DB265BF723E3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6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ustom 10">
      <a:majorFont>
        <a:latin typeface="Eras Bold IT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Envelope_Green_Wave_design</Template>
  <TotalTime>14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2018-06-06T07:37:00Z</dcterms:created>
  <dcterms:modified xsi:type="dcterms:W3CDTF">2018-06-06T07:52:00Z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Applications">
    <vt:lpwstr>95;#Word 12;#79;#Template 12;#448;#Word 14</vt:lpwstr>
  </property>
  <property fmtid="{D5CDD505-2E9C-101B-9397-08002B2CF9AE}" pid="4" name="MSIP_Label_f42aa342-8706-4288-bd11-ebb85995028c_Enabled">
    <vt:lpwstr>True</vt:lpwstr>
  </property>
  <property fmtid="{D5CDD505-2E9C-101B-9397-08002B2CF9AE}" pid="5" name="MSIP_Label_f42aa342-8706-4288-bd11-ebb85995028c_SiteId">
    <vt:lpwstr>72f988bf-86f1-41af-91ab-2d7cd011db47</vt:lpwstr>
  </property>
  <property fmtid="{D5CDD505-2E9C-101B-9397-08002B2CF9AE}" pid="6" name="MSIP_Label_f42aa342-8706-4288-bd11-ebb85995028c_Owner">
    <vt:lpwstr>Anumol@vidyatech.com</vt:lpwstr>
  </property>
  <property fmtid="{D5CDD505-2E9C-101B-9397-08002B2CF9AE}" pid="7" name="MSIP_Label_f42aa342-8706-4288-bd11-ebb85995028c_SetDate">
    <vt:lpwstr>2018-05-06T15:05:26.2141038Z</vt:lpwstr>
  </property>
  <property fmtid="{D5CDD505-2E9C-101B-9397-08002B2CF9AE}" pid="8" name="MSIP_Label_f42aa342-8706-4288-bd11-ebb85995028c_Name">
    <vt:lpwstr>General</vt:lpwstr>
  </property>
  <property fmtid="{D5CDD505-2E9C-101B-9397-08002B2CF9AE}" pid="9" name="MSIP_Label_f42aa342-8706-4288-bd11-ebb85995028c_Application">
    <vt:lpwstr>Microsoft Azure Information Protection</vt:lpwstr>
  </property>
  <property fmtid="{D5CDD505-2E9C-101B-9397-08002B2CF9AE}" pid="10" name="MSIP_Label_f42aa342-8706-4288-bd11-ebb85995028c_Extended_MSFT_Method">
    <vt:lpwstr>Automatic</vt:lpwstr>
  </property>
  <property fmtid="{D5CDD505-2E9C-101B-9397-08002B2CF9AE}" pid="11" name="Sensitivity">
    <vt:lpwstr>General</vt:lpwstr>
  </property>
</Properties>
</file>